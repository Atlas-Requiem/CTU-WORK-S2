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B253" w14:textId="005EFA8D" w:rsidR="00F52C3F" w:rsidRPr="00F52C3F" w:rsidRDefault="00F52C3F" w:rsidP="00F52C3F">
      <w:pPr>
        <w:pStyle w:val="Subtitle"/>
        <w:jc w:val="center"/>
        <w:rPr>
          <w:sz w:val="72"/>
          <w:szCs w:val="72"/>
        </w:rPr>
      </w:pPr>
      <w:bookmarkStart w:id="0" w:name="_Hlk487785372"/>
      <w:bookmarkEnd w:id="0"/>
      <w:r w:rsidRPr="00F52C3F">
        <w:rPr>
          <w:sz w:val="72"/>
          <w:szCs w:val="72"/>
        </w:rPr>
        <w:t>Bootcamp for Adobe Illustrator</w:t>
      </w:r>
    </w:p>
    <w:p w14:paraId="03F8DA43" w14:textId="713AA515" w:rsidR="005C6D45" w:rsidRDefault="00F52C3F" w:rsidP="00F52C3F">
      <w:pPr>
        <w:pStyle w:val="Subtitle"/>
        <w:jc w:val="center"/>
      </w:pPr>
      <w:r>
        <w:t xml:space="preserve">Learn Copyrights </w:t>
      </w:r>
    </w:p>
    <w:p w14:paraId="49C535E4" w14:textId="05AD5145" w:rsidR="005C6D45" w:rsidRDefault="005C6D45" w:rsidP="00BD7CAA"/>
    <w:p w14:paraId="5E0B3293" w14:textId="77777777" w:rsidR="00BD7CAA" w:rsidRDefault="00BD7CAA" w:rsidP="00BD7CAA"/>
    <w:p w14:paraId="2B46553B" w14:textId="77777777" w:rsidR="00BD7CAA" w:rsidRDefault="00BD7CAA" w:rsidP="00BD7CAA"/>
    <w:p w14:paraId="1C399AA2" w14:textId="77777777" w:rsidR="00BD7CAA" w:rsidRDefault="00BD7CAA" w:rsidP="00BD7CAA"/>
    <w:p w14:paraId="7A4CDAB7" w14:textId="77777777" w:rsidR="00BD7CAA" w:rsidRDefault="00BD7CAA" w:rsidP="00BD7CAA"/>
    <w:p w14:paraId="60A92298" w14:textId="77777777" w:rsidR="00BD7CAA" w:rsidRDefault="00BD7CAA" w:rsidP="00BD7CAA"/>
    <w:p w14:paraId="657B15B3" w14:textId="77777777" w:rsidR="00BD7CAA" w:rsidRDefault="00BD7CAA" w:rsidP="00BD7CAA"/>
    <w:p w14:paraId="06D62670" w14:textId="77777777" w:rsidR="00363B73" w:rsidRDefault="00363B73" w:rsidP="00BD7CAA"/>
    <w:p w14:paraId="27DBB980" w14:textId="77777777" w:rsidR="00363B73" w:rsidRDefault="00363B73" w:rsidP="00BD7CAA"/>
    <w:p w14:paraId="3E03A6F0" w14:textId="77777777" w:rsidR="00363B73" w:rsidRDefault="00363B73" w:rsidP="00BD7CAA"/>
    <w:p w14:paraId="75F36FF4" w14:textId="77777777" w:rsidR="00363B73" w:rsidRDefault="00363B73" w:rsidP="00BD7CAA"/>
    <w:p w14:paraId="7EFC97B1" w14:textId="77777777" w:rsidR="00363B73" w:rsidRDefault="00363B73" w:rsidP="00BD7CAA"/>
    <w:p w14:paraId="30C87131" w14:textId="77777777" w:rsidR="00363B73" w:rsidRDefault="00363B73" w:rsidP="00BD7CAA"/>
    <w:p w14:paraId="08808BE6" w14:textId="77777777" w:rsidR="00363B73" w:rsidRDefault="00363B73" w:rsidP="00BD7CAA"/>
    <w:p w14:paraId="472403CA" w14:textId="77777777" w:rsidR="00363B73" w:rsidRDefault="00363B73" w:rsidP="00BD7CAA"/>
    <w:p w14:paraId="0F5E144E" w14:textId="77777777" w:rsidR="00363B73" w:rsidRDefault="00363B73" w:rsidP="00BD7CAA"/>
    <w:p w14:paraId="03028C3F" w14:textId="77777777" w:rsidR="00363B73" w:rsidRDefault="00363B73" w:rsidP="00BD7CAA"/>
    <w:p w14:paraId="6FAE4C60" w14:textId="77777777" w:rsidR="00363B73" w:rsidRDefault="00363B73" w:rsidP="00BD7CAA"/>
    <w:p w14:paraId="171D6ED8" w14:textId="77777777" w:rsidR="00363B73" w:rsidRDefault="00363B73" w:rsidP="00BD7CAA"/>
    <w:p w14:paraId="1CACC8FF" w14:textId="77777777" w:rsidR="00363B73" w:rsidRDefault="00363B73" w:rsidP="00BD7CAA"/>
    <w:p w14:paraId="24029FDC" w14:textId="77777777" w:rsidR="00BD7CAA" w:rsidRDefault="00BD7CAA" w:rsidP="00BD7CAA"/>
    <w:p w14:paraId="7DE3CAC6" w14:textId="77777777" w:rsidR="002F77AC" w:rsidRDefault="002F77AC" w:rsidP="00BD7CAA"/>
    <w:p w14:paraId="08D9A2E5" w14:textId="77777777" w:rsidR="002F77AC" w:rsidRDefault="002F77AC" w:rsidP="00BD7CAA"/>
    <w:p w14:paraId="6DF2E7F4" w14:textId="77777777" w:rsidR="002F77AC" w:rsidRDefault="002F77AC" w:rsidP="002F77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Revision Questions: LU8 </w:t>
      </w:r>
    </w:p>
    <w:p w14:paraId="2FCA822D" w14:textId="77777777" w:rsidR="002F77AC" w:rsidRDefault="002F77AC" w:rsidP="002F77AC">
      <w:pPr>
        <w:pStyle w:val="Default"/>
        <w:numPr>
          <w:ilvl w:val="1"/>
          <w:numId w:val="55"/>
        </w:numPr>
        <w:rPr>
          <w:sz w:val="22"/>
          <w:szCs w:val="22"/>
        </w:rPr>
      </w:pPr>
      <w:r>
        <w:rPr>
          <w:sz w:val="22"/>
          <w:szCs w:val="22"/>
        </w:rPr>
        <w:t xml:space="preserve">When does something original you've created become copyrighted? </w:t>
      </w:r>
    </w:p>
    <w:p w14:paraId="1AB96298" w14:textId="5951BCF2" w:rsidR="002F77AC" w:rsidRDefault="002F77AC" w:rsidP="002F77AC">
      <w:pPr>
        <w:pStyle w:val="Default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 xml:space="preserve">After you turn in the copyright paperwork </w:t>
      </w:r>
    </w:p>
    <w:p w14:paraId="55082ADF" w14:textId="77777777" w:rsidR="002F77AC" w:rsidRDefault="002F77AC" w:rsidP="002F77AC">
      <w:pPr>
        <w:pStyle w:val="Default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 xml:space="preserve">After the copyright is officially approved by a government office </w:t>
      </w:r>
    </w:p>
    <w:p w14:paraId="35619C0E" w14:textId="77777777" w:rsidR="002F77AC" w:rsidRPr="009704C6" w:rsidRDefault="002F77AC" w:rsidP="002F77AC">
      <w:pPr>
        <w:pStyle w:val="Default"/>
        <w:numPr>
          <w:ilvl w:val="0"/>
          <w:numId w:val="69"/>
        </w:numPr>
        <w:rPr>
          <w:sz w:val="22"/>
          <w:szCs w:val="22"/>
          <w:highlight w:val="yellow"/>
        </w:rPr>
      </w:pPr>
      <w:r w:rsidRPr="009704C6">
        <w:rPr>
          <w:sz w:val="22"/>
          <w:szCs w:val="22"/>
          <w:highlight w:val="yellow"/>
        </w:rPr>
        <w:t xml:space="preserve">As soon as it's recorded in a fixed form </w:t>
      </w:r>
    </w:p>
    <w:p w14:paraId="7CACA644" w14:textId="77777777" w:rsidR="002F77AC" w:rsidRDefault="002F77AC" w:rsidP="002F77AC">
      <w:pPr>
        <w:pStyle w:val="Default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 xml:space="preserve">Copyright law promotes freedom and creativity </w:t>
      </w:r>
    </w:p>
    <w:p w14:paraId="06736F19" w14:textId="77777777" w:rsidR="002F77AC" w:rsidRDefault="002F77AC" w:rsidP="002F77AC">
      <w:pPr>
        <w:pStyle w:val="Default"/>
        <w:numPr>
          <w:ilvl w:val="1"/>
          <w:numId w:val="55"/>
        </w:numPr>
        <w:rPr>
          <w:sz w:val="22"/>
          <w:szCs w:val="22"/>
        </w:rPr>
      </w:pPr>
    </w:p>
    <w:p w14:paraId="1579D73E" w14:textId="77777777" w:rsidR="002F77AC" w:rsidRDefault="002F77AC" w:rsidP="002F77AC">
      <w:pPr>
        <w:pStyle w:val="Default"/>
        <w:rPr>
          <w:sz w:val="22"/>
          <w:szCs w:val="22"/>
        </w:rPr>
      </w:pPr>
    </w:p>
    <w:p w14:paraId="00AF1F55" w14:textId="77777777" w:rsidR="002F77AC" w:rsidRDefault="002F77AC" w:rsidP="002F77AC">
      <w:pPr>
        <w:pStyle w:val="Default"/>
        <w:numPr>
          <w:ilvl w:val="1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How can you add copyright information to digital content without having a visually distracting copyright notice on the artwork? </w:t>
      </w:r>
    </w:p>
    <w:p w14:paraId="7E433219" w14:textId="01FA76E0" w:rsidR="002F77AC" w:rsidRPr="009704C6" w:rsidRDefault="002F77AC" w:rsidP="002F77AC">
      <w:pPr>
        <w:pStyle w:val="Default"/>
        <w:numPr>
          <w:ilvl w:val="0"/>
          <w:numId w:val="63"/>
        </w:numPr>
        <w:rPr>
          <w:sz w:val="22"/>
          <w:szCs w:val="22"/>
          <w:highlight w:val="yellow"/>
        </w:rPr>
      </w:pPr>
      <w:r w:rsidRPr="009704C6">
        <w:rPr>
          <w:sz w:val="22"/>
          <w:szCs w:val="22"/>
          <w:highlight w:val="yellow"/>
        </w:rPr>
        <w:t xml:space="preserve">By adding metadata into your digital files </w:t>
      </w:r>
    </w:p>
    <w:p w14:paraId="72E5DB58" w14:textId="77777777" w:rsidR="002F77AC" w:rsidRDefault="002F77AC" w:rsidP="002F77AC">
      <w:pPr>
        <w:pStyle w:val="Default"/>
        <w:numPr>
          <w:ilvl w:val="0"/>
          <w:numId w:val="63"/>
        </w:numPr>
        <w:rPr>
          <w:sz w:val="22"/>
          <w:szCs w:val="22"/>
        </w:rPr>
      </w:pPr>
      <w:r>
        <w:rPr>
          <w:sz w:val="22"/>
          <w:szCs w:val="22"/>
        </w:rPr>
        <w:t xml:space="preserve">A copyright isn't valid unless it's visible </w:t>
      </w:r>
    </w:p>
    <w:p w14:paraId="771CBF51" w14:textId="77777777" w:rsidR="002F77AC" w:rsidRDefault="002F77AC" w:rsidP="002F77AC">
      <w:pPr>
        <w:pStyle w:val="Default"/>
        <w:numPr>
          <w:ilvl w:val="0"/>
          <w:numId w:val="63"/>
        </w:numPr>
        <w:rPr>
          <w:sz w:val="22"/>
          <w:szCs w:val="22"/>
        </w:rPr>
      </w:pPr>
      <w:r>
        <w:rPr>
          <w:sz w:val="22"/>
          <w:szCs w:val="22"/>
        </w:rPr>
        <w:t xml:space="preserve">By adding microdata into your digital files </w:t>
      </w:r>
    </w:p>
    <w:p w14:paraId="24E48C79" w14:textId="77777777" w:rsidR="002F77AC" w:rsidRDefault="002F77AC" w:rsidP="002F77AC">
      <w:pPr>
        <w:pStyle w:val="Default"/>
        <w:numPr>
          <w:ilvl w:val="0"/>
          <w:numId w:val="63"/>
        </w:numPr>
        <w:rPr>
          <w:sz w:val="22"/>
          <w:szCs w:val="22"/>
        </w:rPr>
      </w:pPr>
      <w:r>
        <w:rPr>
          <w:sz w:val="22"/>
          <w:szCs w:val="22"/>
        </w:rPr>
        <w:t xml:space="preserve">Place the copyright information subliminally into your design </w:t>
      </w:r>
    </w:p>
    <w:p w14:paraId="6EEDD625" w14:textId="77777777" w:rsidR="002F77AC" w:rsidRDefault="002F77AC" w:rsidP="002F77AC">
      <w:pPr>
        <w:pStyle w:val="Default"/>
        <w:numPr>
          <w:ilvl w:val="1"/>
          <w:numId w:val="56"/>
        </w:numPr>
        <w:rPr>
          <w:sz w:val="22"/>
          <w:szCs w:val="22"/>
        </w:rPr>
      </w:pPr>
    </w:p>
    <w:p w14:paraId="353D41A1" w14:textId="77777777" w:rsidR="002F77AC" w:rsidRDefault="002F77AC" w:rsidP="002F77AC">
      <w:pPr>
        <w:pStyle w:val="Default"/>
        <w:rPr>
          <w:sz w:val="22"/>
          <w:szCs w:val="22"/>
        </w:rPr>
      </w:pPr>
    </w:p>
    <w:p w14:paraId="42278A89" w14:textId="77777777" w:rsidR="002F77AC" w:rsidRDefault="002F77AC" w:rsidP="002F77AC">
      <w:pPr>
        <w:pStyle w:val="Default"/>
        <w:numPr>
          <w:ilvl w:val="1"/>
          <w:numId w:val="57"/>
        </w:numPr>
        <w:rPr>
          <w:sz w:val="22"/>
          <w:szCs w:val="22"/>
        </w:rPr>
      </w:pPr>
      <w:r>
        <w:rPr>
          <w:sz w:val="22"/>
          <w:szCs w:val="22"/>
        </w:rPr>
        <w:t xml:space="preserve">Issues a court would likely consider when </w:t>
      </w:r>
      <w:proofErr w:type="gramStart"/>
      <w:r>
        <w:rPr>
          <w:sz w:val="22"/>
          <w:szCs w:val="22"/>
        </w:rPr>
        <w:t>making a decision</w:t>
      </w:r>
      <w:proofErr w:type="gramEnd"/>
      <w:r>
        <w:rPr>
          <w:sz w:val="22"/>
          <w:szCs w:val="22"/>
        </w:rPr>
        <w:t xml:space="preserve"> about fair use include Purpose, Nature, Amount, and: </w:t>
      </w:r>
    </w:p>
    <w:p w14:paraId="0A0B7E74" w14:textId="18885B69" w:rsidR="002F77AC" w:rsidRDefault="002F77AC" w:rsidP="002F77AC">
      <w:pPr>
        <w:pStyle w:val="Default"/>
        <w:numPr>
          <w:ilvl w:val="0"/>
          <w:numId w:val="64"/>
        </w:numPr>
        <w:rPr>
          <w:sz w:val="22"/>
          <w:szCs w:val="22"/>
        </w:rPr>
      </w:pPr>
      <w:r>
        <w:rPr>
          <w:sz w:val="22"/>
          <w:szCs w:val="22"/>
        </w:rPr>
        <w:t xml:space="preserve">Strength </w:t>
      </w:r>
    </w:p>
    <w:p w14:paraId="75FEEE1F" w14:textId="77777777" w:rsidR="002F77AC" w:rsidRDefault="002F77AC" w:rsidP="002F77AC">
      <w:pPr>
        <w:pStyle w:val="Default"/>
        <w:numPr>
          <w:ilvl w:val="0"/>
          <w:numId w:val="64"/>
        </w:numPr>
        <w:rPr>
          <w:sz w:val="22"/>
          <w:szCs w:val="22"/>
        </w:rPr>
      </w:pPr>
      <w:r>
        <w:rPr>
          <w:sz w:val="22"/>
          <w:szCs w:val="22"/>
        </w:rPr>
        <w:t xml:space="preserve">Success </w:t>
      </w:r>
    </w:p>
    <w:p w14:paraId="50020E20" w14:textId="77777777" w:rsidR="002F77AC" w:rsidRDefault="002F77AC" w:rsidP="002F77AC">
      <w:pPr>
        <w:pStyle w:val="Default"/>
        <w:numPr>
          <w:ilvl w:val="0"/>
          <w:numId w:val="64"/>
        </w:numPr>
        <w:rPr>
          <w:sz w:val="22"/>
          <w:szCs w:val="22"/>
        </w:rPr>
      </w:pPr>
      <w:r>
        <w:rPr>
          <w:sz w:val="22"/>
          <w:szCs w:val="22"/>
        </w:rPr>
        <w:t xml:space="preserve">Effectiveness </w:t>
      </w:r>
    </w:p>
    <w:p w14:paraId="79E4CCFE" w14:textId="77777777" w:rsidR="002F77AC" w:rsidRPr="009704C6" w:rsidRDefault="002F77AC" w:rsidP="002F77AC">
      <w:pPr>
        <w:pStyle w:val="Default"/>
        <w:numPr>
          <w:ilvl w:val="0"/>
          <w:numId w:val="64"/>
        </w:numPr>
        <w:rPr>
          <w:sz w:val="22"/>
          <w:szCs w:val="22"/>
          <w:highlight w:val="yellow"/>
        </w:rPr>
      </w:pPr>
      <w:r w:rsidRPr="009704C6">
        <w:rPr>
          <w:sz w:val="22"/>
          <w:szCs w:val="22"/>
          <w:highlight w:val="yellow"/>
        </w:rPr>
        <w:t xml:space="preserve">Effect </w:t>
      </w:r>
    </w:p>
    <w:p w14:paraId="599937A4" w14:textId="77777777" w:rsidR="002F77AC" w:rsidRDefault="002F77AC" w:rsidP="002F77AC">
      <w:pPr>
        <w:pStyle w:val="Default"/>
        <w:numPr>
          <w:ilvl w:val="1"/>
          <w:numId w:val="57"/>
        </w:numPr>
        <w:rPr>
          <w:sz w:val="22"/>
          <w:szCs w:val="22"/>
        </w:rPr>
      </w:pPr>
    </w:p>
    <w:p w14:paraId="65F862B8" w14:textId="77777777" w:rsidR="002F77AC" w:rsidRDefault="002F77AC" w:rsidP="002F77AC">
      <w:pPr>
        <w:pStyle w:val="Default"/>
        <w:rPr>
          <w:sz w:val="22"/>
          <w:szCs w:val="22"/>
        </w:rPr>
      </w:pPr>
    </w:p>
    <w:p w14:paraId="696666F3" w14:textId="77777777" w:rsidR="002F77AC" w:rsidRDefault="002F77AC" w:rsidP="002F77AC">
      <w:pPr>
        <w:pStyle w:val="Default"/>
        <w:numPr>
          <w:ilvl w:val="1"/>
          <w:numId w:val="58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these is an example of licensing: </w:t>
      </w:r>
    </w:p>
    <w:p w14:paraId="04F02C60" w14:textId="654D814D" w:rsidR="002F77AC" w:rsidRDefault="002F77AC" w:rsidP="002F77AC">
      <w:pPr>
        <w:pStyle w:val="Default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Shooting digital images, yourself for your design </w:t>
      </w:r>
    </w:p>
    <w:p w14:paraId="0CE31833" w14:textId="77777777" w:rsidR="002F77AC" w:rsidRPr="009704C6" w:rsidRDefault="002F77AC" w:rsidP="002F77AC">
      <w:pPr>
        <w:pStyle w:val="Default"/>
        <w:numPr>
          <w:ilvl w:val="0"/>
          <w:numId w:val="65"/>
        </w:numPr>
        <w:rPr>
          <w:sz w:val="22"/>
          <w:szCs w:val="22"/>
          <w:highlight w:val="yellow"/>
        </w:rPr>
      </w:pPr>
      <w:r w:rsidRPr="009704C6">
        <w:rPr>
          <w:sz w:val="22"/>
          <w:szCs w:val="22"/>
          <w:highlight w:val="yellow"/>
        </w:rPr>
        <w:t xml:space="preserve">Using Adobe Stock to procure images for your design </w:t>
      </w:r>
    </w:p>
    <w:p w14:paraId="7F240E47" w14:textId="77777777" w:rsidR="002F77AC" w:rsidRDefault="002F77AC" w:rsidP="002F77AC">
      <w:pPr>
        <w:pStyle w:val="Default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Using an image for free for educational purposes </w:t>
      </w:r>
    </w:p>
    <w:p w14:paraId="2544AB03" w14:textId="77777777" w:rsidR="002F77AC" w:rsidRDefault="002F77AC" w:rsidP="002F77AC">
      <w:pPr>
        <w:pStyle w:val="Default"/>
        <w:numPr>
          <w:ilvl w:val="0"/>
          <w:numId w:val="65"/>
        </w:numPr>
        <w:rPr>
          <w:sz w:val="22"/>
          <w:szCs w:val="22"/>
        </w:rPr>
      </w:pPr>
      <w:r>
        <w:rPr>
          <w:sz w:val="22"/>
          <w:szCs w:val="22"/>
        </w:rPr>
        <w:t xml:space="preserve">Using an image that is in the public domain </w:t>
      </w:r>
    </w:p>
    <w:p w14:paraId="5661573F" w14:textId="77777777" w:rsidR="002F77AC" w:rsidRDefault="002F77AC" w:rsidP="002F77AC">
      <w:pPr>
        <w:pStyle w:val="Default"/>
        <w:numPr>
          <w:ilvl w:val="1"/>
          <w:numId w:val="58"/>
        </w:numPr>
        <w:rPr>
          <w:sz w:val="22"/>
          <w:szCs w:val="22"/>
        </w:rPr>
      </w:pPr>
    </w:p>
    <w:p w14:paraId="6F5CFED3" w14:textId="77777777" w:rsidR="002F77AC" w:rsidRDefault="002F77AC" w:rsidP="002F77AC">
      <w:pPr>
        <w:pStyle w:val="Default"/>
        <w:rPr>
          <w:sz w:val="22"/>
          <w:szCs w:val="22"/>
        </w:rPr>
      </w:pPr>
    </w:p>
    <w:p w14:paraId="3466C2D7" w14:textId="77777777" w:rsidR="002F77AC" w:rsidRDefault="002F77AC" w:rsidP="002F77AC">
      <w:pPr>
        <w:pStyle w:val="Default"/>
        <w:numPr>
          <w:ilvl w:val="1"/>
          <w:numId w:val="59"/>
        </w:numPr>
        <w:rPr>
          <w:sz w:val="22"/>
          <w:szCs w:val="22"/>
        </w:rPr>
      </w:pPr>
      <w:r>
        <w:rPr>
          <w:sz w:val="22"/>
          <w:szCs w:val="22"/>
        </w:rPr>
        <w:t xml:space="preserve">Which type of Creative Commons license requires that you not change the material when you incorporate it into your own work? </w:t>
      </w:r>
    </w:p>
    <w:p w14:paraId="5DA8D6EB" w14:textId="7E9EFD42" w:rsidR="002F77AC" w:rsidRDefault="002F77AC" w:rsidP="002F77AC">
      <w:pPr>
        <w:pStyle w:val="Default"/>
        <w:numPr>
          <w:ilvl w:val="0"/>
          <w:numId w:val="6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ShareAlike</w:t>
      </w:r>
      <w:proofErr w:type="spellEnd"/>
      <w:r>
        <w:rPr>
          <w:sz w:val="22"/>
          <w:szCs w:val="22"/>
        </w:rPr>
        <w:t xml:space="preserve"> </w:t>
      </w:r>
    </w:p>
    <w:p w14:paraId="3149CF5C" w14:textId="77777777" w:rsidR="002F77AC" w:rsidRDefault="002F77AC" w:rsidP="002F77AC">
      <w:pPr>
        <w:pStyle w:val="Default"/>
        <w:numPr>
          <w:ilvl w:val="0"/>
          <w:numId w:val="6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NonCommercial</w:t>
      </w:r>
      <w:proofErr w:type="spellEnd"/>
      <w:r>
        <w:rPr>
          <w:sz w:val="22"/>
          <w:szCs w:val="22"/>
        </w:rPr>
        <w:t xml:space="preserve"> </w:t>
      </w:r>
    </w:p>
    <w:p w14:paraId="77A4DC07" w14:textId="77777777" w:rsidR="002F77AC" w:rsidRPr="009704C6" w:rsidRDefault="002F77AC" w:rsidP="002F77AC">
      <w:pPr>
        <w:pStyle w:val="Default"/>
        <w:numPr>
          <w:ilvl w:val="0"/>
          <w:numId w:val="66"/>
        </w:numPr>
        <w:rPr>
          <w:sz w:val="22"/>
          <w:szCs w:val="22"/>
          <w:highlight w:val="yellow"/>
        </w:rPr>
      </w:pPr>
      <w:proofErr w:type="spellStart"/>
      <w:r w:rsidRPr="009704C6">
        <w:rPr>
          <w:sz w:val="22"/>
          <w:szCs w:val="22"/>
          <w:highlight w:val="yellow"/>
        </w:rPr>
        <w:t>NoDerivs</w:t>
      </w:r>
      <w:proofErr w:type="spellEnd"/>
      <w:r w:rsidRPr="009704C6">
        <w:rPr>
          <w:sz w:val="22"/>
          <w:szCs w:val="22"/>
          <w:highlight w:val="yellow"/>
        </w:rPr>
        <w:t xml:space="preserve"> </w:t>
      </w:r>
    </w:p>
    <w:p w14:paraId="0A99F00F" w14:textId="77777777" w:rsidR="002F77AC" w:rsidRDefault="002F77AC" w:rsidP="002F77AC">
      <w:pPr>
        <w:pStyle w:val="Default"/>
        <w:numPr>
          <w:ilvl w:val="0"/>
          <w:numId w:val="6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NoChange</w:t>
      </w:r>
      <w:proofErr w:type="spellEnd"/>
      <w:r>
        <w:rPr>
          <w:sz w:val="22"/>
          <w:szCs w:val="22"/>
        </w:rPr>
        <w:t xml:space="preserve"> </w:t>
      </w:r>
    </w:p>
    <w:p w14:paraId="4E9B1822" w14:textId="77777777" w:rsidR="002F77AC" w:rsidRDefault="002F77AC" w:rsidP="002F77AC">
      <w:pPr>
        <w:pStyle w:val="Default"/>
        <w:numPr>
          <w:ilvl w:val="1"/>
          <w:numId w:val="59"/>
        </w:numPr>
        <w:rPr>
          <w:sz w:val="22"/>
          <w:szCs w:val="22"/>
        </w:rPr>
      </w:pPr>
    </w:p>
    <w:p w14:paraId="2EF9C265" w14:textId="77777777" w:rsidR="002F77AC" w:rsidRDefault="002F77AC" w:rsidP="002F77AC">
      <w:pPr>
        <w:pStyle w:val="Default"/>
        <w:rPr>
          <w:sz w:val="22"/>
          <w:szCs w:val="22"/>
        </w:rPr>
      </w:pPr>
    </w:p>
    <w:p w14:paraId="1D9BD74A" w14:textId="77777777" w:rsidR="002F77AC" w:rsidRDefault="002F77AC" w:rsidP="002F77AC">
      <w:pPr>
        <w:pStyle w:val="Default"/>
        <w:numPr>
          <w:ilvl w:val="1"/>
          <w:numId w:val="60"/>
        </w:numPr>
        <w:rPr>
          <w:sz w:val="22"/>
          <w:szCs w:val="22"/>
        </w:rPr>
      </w:pPr>
      <w:r>
        <w:rPr>
          <w:sz w:val="22"/>
          <w:szCs w:val="22"/>
        </w:rPr>
        <w:t xml:space="preserve">The first step of the problem-solving process is to: </w:t>
      </w:r>
    </w:p>
    <w:p w14:paraId="3EA361B3" w14:textId="64F4C7A4" w:rsidR="002F77AC" w:rsidRPr="009704C6" w:rsidRDefault="002F77AC" w:rsidP="002F77AC">
      <w:pPr>
        <w:pStyle w:val="Default"/>
        <w:numPr>
          <w:ilvl w:val="0"/>
          <w:numId w:val="67"/>
        </w:numPr>
        <w:rPr>
          <w:sz w:val="22"/>
          <w:szCs w:val="22"/>
          <w:highlight w:val="yellow"/>
        </w:rPr>
      </w:pPr>
      <w:r w:rsidRPr="009704C6">
        <w:rPr>
          <w:sz w:val="22"/>
          <w:szCs w:val="22"/>
          <w:highlight w:val="yellow"/>
        </w:rPr>
        <w:t xml:space="preserve">Learn </w:t>
      </w:r>
    </w:p>
    <w:p w14:paraId="1CE7F508" w14:textId="77777777" w:rsidR="002F77AC" w:rsidRDefault="002F77AC" w:rsidP="002F77AC">
      <w:pPr>
        <w:pStyle w:val="Default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Think </w:t>
      </w:r>
    </w:p>
    <w:p w14:paraId="09B0080E" w14:textId="77777777" w:rsidR="002F77AC" w:rsidRDefault="002F77AC" w:rsidP="002F77AC">
      <w:pPr>
        <w:pStyle w:val="Default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Do </w:t>
      </w:r>
    </w:p>
    <w:p w14:paraId="4131B3E3" w14:textId="77777777" w:rsidR="002F77AC" w:rsidRDefault="002F77AC" w:rsidP="002F77AC">
      <w:pPr>
        <w:pStyle w:val="Default"/>
        <w:numPr>
          <w:ilvl w:val="0"/>
          <w:numId w:val="6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these answers are correct </w:t>
      </w:r>
    </w:p>
    <w:p w14:paraId="2ACEEB26" w14:textId="77777777" w:rsidR="002F77AC" w:rsidRDefault="002F77AC" w:rsidP="002F77AC">
      <w:pPr>
        <w:pStyle w:val="Default"/>
        <w:rPr>
          <w:sz w:val="22"/>
          <w:szCs w:val="22"/>
        </w:rPr>
      </w:pPr>
    </w:p>
    <w:p w14:paraId="1DC17455" w14:textId="77777777" w:rsidR="002F77AC" w:rsidRDefault="002F77AC" w:rsidP="002F77AC">
      <w:pPr>
        <w:pStyle w:val="Default"/>
        <w:rPr>
          <w:sz w:val="22"/>
          <w:szCs w:val="22"/>
        </w:rPr>
      </w:pPr>
    </w:p>
    <w:p w14:paraId="5F1FE8EB" w14:textId="77777777" w:rsidR="002F77AC" w:rsidRDefault="002F77AC" w:rsidP="002F77AC">
      <w:pPr>
        <w:pStyle w:val="Default"/>
        <w:rPr>
          <w:sz w:val="22"/>
          <w:szCs w:val="22"/>
        </w:rPr>
      </w:pPr>
    </w:p>
    <w:p w14:paraId="761E519D" w14:textId="77777777" w:rsidR="002F77AC" w:rsidRDefault="002F77AC" w:rsidP="002F77AC">
      <w:pPr>
        <w:pStyle w:val="Default"/>
        <w:numPr>
          <w:ilvl w:val="1"/>
          <w:numId w:val="61"/>
        </w:numPr>
        <w:rPr>
          <w:sz w:val="22"/>
          <w:szCs w:val="22"/>
        </w:rPr>
      </w:pPr>
      <w:r>
        <w:rPr>
          <w:sz w:val="22"/>
          <w:szCs w:val="22"/>
        </w:rPr>
        <w:t xml:space="preserve">When brainstorming, it's important to: </w:t>
      </w:r>
    </w:p>
    <w:p w14:paraId="66377096" w14:textId="2198987A" w:rsidR="002F77AC" w:rsidRDefault="002F77AC" w:rsidP="002F77AC">
      <w:pPr>
        <w:pStyle w:val="Default"/>
        <w:numPr>
          <w:ilvl w:val="0"/>
          <w:numId w:val="68"/>
        </w:numPr>
        <w:rPr>
          <w:sz w:val="22"/>
          <w:szCs w:val="22"/>
        </w:rPr>
      </w:pPr>
      <w:r>
        <w:rPr>
          <w:sz w:val="22"/>
          <w:szCs w:val="22"/>
        </w:rPr>
        <w:t xml:space="preserve">Analytically judge your ideas for soundness </w:t>
      </w:r>
    </w:p>
    <w:p w14:paraId="77E715F0" w14:textId="77777777" w:rsidR="002F77AC" w:rsidRDefault="002F77AC" w:rsidP="002F77AC">
      <w:pPr>
        <w:pStyle w:val="Default"/>
        <w:numPr>
          <w:ilvl w:val="0"/>
          <w:numId w:val="68"/>
        </w:numPr>
        <w:rPr>
          <w:sz w:val="22"/>
          <w:szCs w:val="22"/>
        </w:rPr>
      </w:pPr>
      <w:r w:rsidRPr="009704C6">
        <w:rPr>
          <w:sz w:val="22"/>
          <w:szCs w:val="22"/>
          <w:highlight w:val="yellow"/>
        </w:rPr>
        <w:t>Let your ideas flow</w:t>
      </w:r>
      <w:r>
        <w:rPr>
          <w:sz w:val="22"/>
          <w:szCs w:val="22"/>
        </w:rPr>
        <w:t xml:space="preserve"> </w:t>
      </w:r>
    </w:p>
    <w:p w14:paraId="77418428" w14:textId="77777777" w:rsidR="002F77AC" w:rsidRDefault="002F77AC" w:rsidP="002F77AC">
      <w:pPr>
        <w:pStyle w:val="Default"/>
        <w:numPr>
          <w:ilvl w:val="0"/>
          <w:numId w:val="68"/>
        </w:numPr>
        <w:rPr>
          <w:sz w:val="22"/>
          <w:szCs w:val="22"/>
        </w:rPr>
      </w:pPr>
      <w:r>
        <w:rPr>
          <w:sz w:val="22"/>
          <w:szCs w:val="22"/>
        </w:rPr>
        <w:t xml:space="preserve">Sort your ideas </w:t>
      </w:r>
    </w:p>
    <w:p w14:paraId="2777E8FF" w14:textId="77777777" w:rsidR="002F77AC" w:rsidRDefault="002F77AC" w:rsidP="002F77AC">
      <w:pPr>
        <w:pStyle w:val="Default"/>
        <w:numPr>
          <w:ilvl w:val="0"/>
          <w:numId w:val="68"/>
        </w:numPr>
        <w:rPr>
          <w:sz w:val="22"/>
          <w:szCs w:val="22"/>
        </w:rPr>
      </w:pPr>
      <w:r>
        <w:rPr>
          <w:sz w:val="22"/>
          <w:szCs w:val="22"/>
        </w:rPr>
        <w:t xml:space="preserve">Keep in mind how much time you have </w:t>
      </w:r>
    </w:p>
    <w:p w14:paraId="3E3238DB" w14:textId="77777777" w:rsidR="002F77AC" w:rsidRDefault="002F77AC" w:rsidP="002F77AC">
      <w:pPr>
        <w:pStyle w:val="Default"/>
        <w:numPr>
          <w:ilvl w:val="1"/>
          <w:numId w:val="61"/>
        </w:numPr>
        <w:rPr>
          <w:sz w:val="22"/>
          <w:szCs w:val="22"/>
        </w:rPr>
      </w:pPr>
    </w:p>
    <w:p w14:paraId="699F342F" w14:textId="77777777" w:rsidR="002F77AC" w:rsidRDefault="002F77AC" w:rsidP="00BD7CAA"/>
    <w:p w14:paraId="20AB1A63" w14:textId="77777777" w:rsidR="00BD7CAA" w:rsidRDefault="00BD7CAA" w:rsidP="00BD7CAA"/>
    <w:sectPr w:rsidR="00BD7CAA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499A9" w14:textId="77777777" w:rsidR="00F43B16" w:rsidRDefault="00F43B16">
      <w:pPr>
        <w:spacing w:line="240" w:lineRule="auto"/>
      </w:pPr>
      <w:r>
        <w:separator/>
      </w:r>
    </w:p>
  </w:endnote>
  <w:endnote w:type="continuationSeparator" w:id="0">
    <w:p w14:paraId="0F7A0C60" w14:textId="77777777" w:rsidR="00F43B16" w:rsidRDefault="00F43B16">
      <w:pPr>
        <w:spacing w:line="240" w:lineRule="auto"/>
      </w:pPr>
      <w:r>
        <w:continuationSeparator/>
      </w:r>
    </w:p>
  </w:endnote>
  <w:endnote w:type="continuationNotice" w:id="1">
    <w:p w14:paraId="2DD96465" w14:textId="77777777" w:rsidR="00F43B16" w:rsidRDefault="00F43B1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5BEB01FF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1B86A54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6AB0A" w14:textId="77777777" w:rsidR="00F43B16" w:rsidRDefault="00F43B16">
      <w:pPr>
        <w:spacing w:line="240" w:lineRule="auto"/>
      </w:pPr>
      <w:r>
        <w:separator/>
      </w:r>
    </w:p>
  </w:footnote>
  <w:footnote w:type="continuationSeparator" w:id="0">
    <w:p w14:paraId="3FF9B638" w14:textId="77777777" w:rsidR="00F43B16" w:rsidRDefault="00F43B16">
      <w:pPr>
        <w:spacing w:line="240" w:lineRule="auto"/>
      </w:pPr>
      <w:r>
        <w:continuationSeparator/>
      </w:r>
    </w:p>
  </w:footnote>
  <w:footnote w:type="continuationNotice" w:id="1">
    <w:p w14:paraId="77456193" w14:textId="77777777" w:rsidR="00F43B16" w:rsidRDefault="00F43B1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C9B46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AF582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B5DC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3C1FE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2C6FDD"/>
    <w:multiLevelType w:val="multilevel"/>
    <w:tmpl w:val="5EB49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87426F"/>
    <w:multiLevelType w:val="hybridMultilevel"/>
    <w:tmpl w:val="ADD6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B23FE9"/>
    <w:multiLevelType w:val="multilevel"/>
    <w:tmpl w:val="3EFEE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35135"/>
    <w:multiLevelType w:val="hybridMultilevel"/>
    <w:tmpl w:val="4FA02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9E0043"/>
    <w:multiLevelType w:val="hybridMultilevel"/>
    <w:tmpl w:val="90E088BA"/>
    <w:lvl w:ilvl="0" w:tplc="FFFFFFFF">
      <w:start w:val="1"/>
      <w:numFmt w:val="decimal"/>
      <w:lvlText w:val="%1."/>
      <w:lvlJc w:val="left"/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C1D55D0"/>
    <w:multiLevelType w:val="multilevel"/>
    <w:tmpl w:val="BFF230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0DEA7265"/>
    <w:multiLevelType w:val="hybridMultilevel"/>
    <w:tmpl w:val="B08EE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D31224"/>
    <w:multiLevelType w:val="multilevel"/>
    <w:tmpl w:val="364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6773D"/>
    <w:multiLevelType w:val="hybridMultilevel"/>
    <w:tmpl w:val="3E804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143FB"/>
    <w:multiLevelType w:val="multilevel"/>
    <w:tmpl w:val="7A5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333BB5"/>
    <w:multiLevelType w:val="hybridMultilevel"/>
    <w:tmpl w:val="8C787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1A4387"/>
    <w:multiLevelType w:val="multilevel"/>
    <w:tmpl w:val="C15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011D0"/>
    <w:multiLevelType w:val="hybridMultilevel"/>
    <w:tmpl w:val="251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9F466C"/>
    <w:multiLevelType w:val="hybridMultilevel"/>
    <w:tmpl w:val="B52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C3489"/>
    <w:multiLevelType w:val="multilevel"/>
    <w:tmpl w:val="3A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A1955"/>
    <w:multiLevelType w:val="multilevel"/>
    <w:tmpl w:val="187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423EC"/>
    <w:multiLevelType w:val="multilevel"/>
    <w:tmpl w:val="885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C49D3"/>
    <w:multiLevelType w:val="multilevel"/>
    <w:tmpl w:val="E79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29210D"/>
    <w:multiLevelType w:val="multilevel"/>
    <w:tmpl w:val="37D2C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6F7BFF"/>
    <w:multiLevelType w:val="multilevel"/>
    <w:tmpl w:val="4FA845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C2C6D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4E3639C8"/>
    <w:multiLevelType w:val="multilevel"/>
    <w:tmpl w:val="C3229C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D23A5"/>
    <w:multiLevelType w:val="multilevel"/>
    <w:tmpl w:val="46882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90EA8"/>
    <w:multiLevelType w:val="multilevel"/>
    <w:tmpl w:val="105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DD4BFA"/>
    <w:multiLevelType w:val="multilevel"/>
    <w:tmpl w:val="105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81F5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645B4150"/>
    <w:multiLevelType w:val="hybridMultilevel"/>
    <w:tmpl w:val="BC3C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36708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457EC2"/>
    <w:multiLevelType w:val="hybridMultilevel"/>
    <w:tmpl w:val="776CE9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B3577C"/>
    <w:multiLevelType w:val="multilevel"/>
    <w:tmpl w:val="D24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50" w15:restartNumberingAfterBreak="0">
    <w:nsid w:val="7ABA0381"/>
    <w:multiLevelType w:val="hybridMultilevel"/>
    <w:tmpl w:val="CD6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E22728"/>
    <w:multiLevelType w:val="hybridMultilevel"/>
    <w:tmpl w:val="BF4A0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20064">
    <w:abstractNumId w:val="49"/>
  </w:num>
  <w:num w:numId="2" w16cid:durableId="1003509799">
    <w:abstractNumId w:val="49"/>
    <w:lvlOverride w:ilvl="0">
      <w:startOverride w:val="1"/>
    </w:lvlOverride>
  </w:num>
  <w:num w:numId="3" w16cid:durableId="909120720">
    <w:abstractNumId w:val="49"/>
  </w:num>
  <w:num w:numId="4" w16cid:durableId="743793064">
    <w:abstractNumId w:val="49"/>
    <w:lvlOverride w:ilvl="0">
      <w:startOverride w:val="1"/>
    </w:lvlOverride>
  </w:num>
  <w:num w:numId="5" w16cid:durableId="249628921">
    <w:abstractNumId w:val="12"/>
  </w:num>
  <w:num w:numId="6" w16cid:durableId="18511499">
    <w:abstractNumId w:val="49"/>
    <w:lvlOverride w:ilvl="0">
      <w:startOverride w:val="1"/>
    </w:lvlOverride>
  </w:num>
  <w:num w:numId="7" w16cid:durableId="203954959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90096">
    <w:abstractNumId w:val="15"/>
  </w:num>
  <w:num w:numId="9" w16cid:durableId="178403318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839606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5220359">
    <w:abstractNumId w:val="11"/>
  </w:num>
  <w:num w:numId="12" w16cid:durableId="1005522537">
    <w:abstractNumId w:val="10"/>
  </w:num>
  <w:num w:numId="13" w16cid:durableId="581911739">
    <w:abstractNumId w:val="9"/>
  </w:num>
  <w:num w:numId="14" w16cid:durableId="369186680">
    <w:abstractNumId w:val="8"/>
  </w:num>
  <w:num w:numId="15" w16cid:durableId="1303385723">
    <w:abstractNumId w:val="7"/>
  </w:num>
  <w:num w:numId="16" w16cid:durableId="1532377353">
    <w:abstractNumId w:val="6"/>
  </w:num>
  <w:num w:numId="17" w16cid:durableId="1965457175">
    <w:abstractNumId w:val="5"/>
  </w:num>
  <w:num w:numId="18" w16cid:durableId="1670908244">
    <w:abstractNumId w:val="4"/>
  </w:num>
  <w:num w:numId="19" w16cid:durableId="1497961259">
    <w:abstractNumId w:val="51"/>
  </w:num>
  <w:num w:numId="20" w16cid:durableId="250050118">
    <w:abstractNumId w:val="13"/>
  </w:num>
  <w:num w:numId="21" w16cid:durableId="2002389942">
    <w:abstractNumId w:val="47"/>
  </w:num>
  <w:num w:numId="22" w16cid:durableId="140855621">
    <w:abstractNumId w:val="45"/>
  </w:num>
  <w:num w:numId="23" w16cid:durableId="125128092">
    <w:abstractNumId w:val="41"/>
  </w:num>
  <w:num w:numId="24" w16cid:durableId="2078358474">
    <w:abstractNumId w:val="33"/>
  </w:num>
  <w:num w:numId="25" w16cid:durableId="203738730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755108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78428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252981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5703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825281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85619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5134120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247022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56137125">
    <w:abstractNumId w:val="14"/>
  </w:num>
  <w:num w:numId="35" w16cid:durableId="1052189312">
    <w:abstractNumId w:val="26"/>
  </w:num>
  <w:num w:numId="36" w16cid:durableId="1138062165">
    <w:abstractNumId w:val="30"/>
  </w:num>
  <w:num w:numId="37" w16cid:durableId="1039433698">
    <w:abstractNumId w:val="35"/>
  </w:num>
  <w:num w:numId="38" w16cid:durableId="753547215">
    <w:abstractNumId w:val="37"/>
  </w:num>
  <w:num w:numId="39" w16cid:durableId="2030063239">
    <w:abstractNumId w:val="38"/>
  </w:num>
  <w:num w:numId="40" w16cid:durableId="346250402">
    <w:abstractNumId w:val="34"/>
  </w:num>
  <w:num w:numId="41" w16cid:durableId="393044344">
    <w:abstractNumId w:val="17"/>
  </w:num>
  <w:num w:numId="42" w16cid:durableId="15424981">
    <w:abstractNumId w:val="20"/>
  </w:num>
  <w:num w:numId="43" w16cid:durableId="720178956">
    <w:abstractNumId w:val="50"/>
  </w:num>
  <w:num w:numId="44" w16cid:durableId="912545841">
    <w:abstractNumId w:val="27"/>
  </w:num>
  <w:num w:numId="45" w16cid:durableId="184565888">
    <w:abstractNumId w:val="28"/>
  </w:num>
  <w:num w:numId="46" w16cid:durableId="408844238">
    <w:abstractNumId w:val="43"/>
  </w:num>
  <w:num w:numId="47" w16cid:durableId="1288271894">
    <w:abstractNumId w:val="40"/>
  </w:num>
  <w:num w:numId="48" w16cid:durableId="538320375">
    <w:abstractNumId w:val="31"/>
  </w:num>
  <w:num w:numId="49" w16cid:durableId="2068918208">
    <w:abstractNumId w:val="32"/>
  </w:num>
  <w:num w:numId="50" w16cid:durableId="398872384">
    <w:abstractNumId w:val="24"/>
  </w:num>
  <w:num w:numId="51" w16cid:durableId="1710062504">
    <w:abstractNumId w:val="22"/>
  </w:num>
  <w:num w:numId="52" w16cid:durableId="795101208">
    <w:abstractNumId w:val="29"/>
  </w:num>
  <w:num w:numId="53" w16cid:durableId="524249647">
    <w:abstractNumId w:val="48"/>
  </w:num>
  <w:num w:numId="54" w16cid:durableId="1999381618">
    <w:abstractNumId w:val="39"/>
  </w:num>
  <w:num w:numId="55" w16cid:durableId="463546656">
    <w:abstractNumId w:val="42"/>
  </w:num>
  <w:num w:numId="56" w16cid:durableId="2006475771">
    <w:abstractNumId w:val="1"/>
  </w:num>
  <w:num w:numId="57" w16cid:durableId="1719821290">
    <w:abstractNumId w:val="36"/>
  </w:num>
  <w:num w:numId="58" w16cid:durableId="1177622820">
    <w:abstractNumId w:val="2"/>
  </w:num>
  <w:num w:numId="59" w16cid:durableId="501511495">
    <w:abstractNumId w:val="0"/>
  </w:num>
  <w:num w:numId="60" w16cid:durableId="1700279858">
    <w:abstractNumId w:val="3"/>
  </w:num>
  <w:num w:numId="61" w16cid:durableId="1370835762">
    <w:abstractNumId w:val="44"/>
  </w:num>
  <w:num w:numId="62" w16cid:durableId="963196803">
    <w:abstractNumId w:val="19"/>
  </w:num>
  <w:num w:numId="63" w16cid:durableId="551039713">
    <w:abstractNumId w:val="23"/>
  </w:num>
  <w:num w:numId="64" w16cid:durableId="210920527">
    <w:abstractNumId w:val="52"/>
  </w:num>
  <w:num w:numId="65" w16cid:durableId="1096444971">
    <w:abstractNumId w:val="16"/>
  </w:num>
  <w:num w:numId="66" w16cid:durableId="189271217">
    <w:abstractNumId w:val="18"/>
  </w:num>
  <w:num w:numId="67" w16cid:durableId="1209147263">
    <w:abstractNumId w:val="21"/>
  </w:num>
  <w:num w:numId="68" w16cid:durableId="1069692945">
    <w:abstractNumId w:val="25"/>
  </w:num>
  <w:num w:numId="69" w16cid:durableId="30697449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AA"/>
    <w:rsid w:val="00016748"/>
    <w:rsid w:val="00062A39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C4497"/>
    <w:rsid w:val="002E78EB"/>
    <w:rsid w:val="002F25A8"/>
    <w:rsid w:val="002F77AC"/>
    <w:rsid w:val="003407A9"/>
    <w:rsid w:val="00340DC9"/>
    <w:rsid w:val="00350BD5"/>
    <w:rsid w:val="00363B73"/>
    <w:rsid w:val="00383D4B"/>
    <w:rsid w:val="00444F02"/>
    <w:rsid w:val="00486D59"/>
    <w:rsid w:val="00490CC6"/>
    <w:rsid w:val="004F05F9"/>
    <w:rsid w:val="005509B2"/>
    <w:rsid w:val="005556DB"/>
    <w:rsid w:val="005C65B3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A5B07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04C6"/>
    <w:rsid w:val="00980085"/>
    <w:rsid w:val="00997127"/>
    <w:rsid w:val="009C3B20"/>
    <w:rsid w:val="009D216F"/>
    <w:rsid w:val="009D3248"/>
    <w:rsid w:val="00A65E8A"/>
    <w:rsid w:val="00A82B3F"/>
    <w:rsid w:val="00A87896"/>
    <w:rsid w:val="00AA7E99"/>
    <w:rsid w:val="00AC1EE7"/>
    <w:rsid w:val="00B650C6"/>
    <w:rsid w:val="00BA63C2"/>
    <w:rsid w:val="00BC6939"/>
    <w:rsid w:val="00BD7CAA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46F0"/>
    <w:rsid w:val="00EE70C1"/>
    <w:rsid w:val="00F169E1"/>
    <w:rsid w:val="00F43B16"/>
    <w:rsid w:val="00F52C3F"/>
    <w:rsid w:val="00F77B79"/>
    <w:rsid w:val="00F866A8"/>
    <w:rsid w:val="00F9084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1D14F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u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before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7"/>
    <w:unhideWhenUsed/>
    <w:qFormat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Default">
    <w:name w:val="Default"/>
    <w:rsid w:val="002F77AC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anBezuidenhout\AppData\Local\Microsoft\Office\16.0\DTS\en-US%7b867081C7-5452-4801-ACC8-D595900628E2%7d\%7b2C8F3244-BEDC-44D4-824B-6824B1E6B7D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cc861e-c474-4965-8036-62b80a9253c8" xsi:nil="true"/>
    <lcf76f155ced4ddcb4097134ff3c332f xmlns="904dd025-bc05-4597-9509-6fc10e43f7c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9E8BBBDCC2C40B6A35F053ADD9970" ma:contentTypeVersion="14" ma:contentTypeDescription="Create a new document." ma:contentTypeScope="" ma:versionID="049eca41acdf33ddc3b337c6a5daf4c4">
  <xsd:schema xmlns:xsd="http://www.w3.org/2001/XMLSchema" xmlns:xs="http://www.w3.org/2001/XMLSchema" xmlns:p="http://schemas.microsoft.com/office/2006/metadata/properties" xmlns:ns2="904dd025-bc05-4597-9509-6fc10e43f7c1" xmlns:ns3="d8cc861e-c474-4965-8036-62b80a9253c8" targetNamespace="http://schemas.microsoft.com/office/2006/metadata/properties" ma:root="true" ma:fieldsID="744229e075b0cf3a49f012f9de1dca99" ns2:_="" ns3:_="">
    <xsd:import namespace="904dd025-bc05-4597-9509-6fc10e43f7c1"/>
    <xsd:import namespace="d8cc861e-c474-4965-8036-62b80a925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dd025-bc05-4597-9509-6fc10e43f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8659fb2-b048-4a03-9597-72c8c0ef97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861e-c474-4965-8036-62b80a9253c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b279332-33dd-4f95-8318-f7aa21cf86e7}" ma:internalName="TaxCatchAll" ma:showField="CatchAllData" ma:web="d8cc861e-c474-4965-8036-62b80a925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A8524B-64F0-4276-B090-89AC7FEE2C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d8cc861e-c474-4965-8036-62b80a9253c8"/>
    <ds:schemaRef ds:uri="904dd025-bc05-4597-9509-6fc10e43f7c1"/>
  </ds:schemaRefs>
</ds:datastoreItem>
</file>

<file path=customXml/itemProps4.xml><?xml version="1.0" encoding="utf-8"?>
<ds:datastoreItem xmlns:ds="http://schemas.openxmlformats.org/officeDocument/2006/customXml" ds:itemID="{3B71990B-382D-4926-88DC-BB908C681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dd025-bc05-4597-9509-6fc10e43f7c1"/>
    <ds:schemaRef ds:uri="d8cc861e-c474-4965-8036-62b80a925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{2C8F3244-BEDC-44D4-824B-6824B1E6B7D7}tf45325165_win32.dotx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2024-10-15T06:55:00Z</dcterms:created>
  <dcterms:modified xsi:type="dcterms:W3CDTF">2024-10-15T09:32:00Z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